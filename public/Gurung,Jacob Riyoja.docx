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03DD" w14:textId="407F2249" w:rsidR="00C067C5" w:rsidRPr="0004058D" w:rsidRDefault="00C6657B">
      <w:pPr>
        <w:pStyle w:val="Title"/>
        <w:rPr>
          <w:lang w:val="en-GB"/>
        </w:rPr>
      </w:pPr>
      <w:r>
        <w:rPr>
          <w:lang w:val="en-GB"/>
        </w:rPr>
        <w:t>jacob Riyoja Gurung</w:t>
      </w:r>
    </w:p>
    <w:tbl>
      <w:tblPr>
        <w:tblStyle w:val="CV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8738"/>
      </w:tblGrid>
      <w:tr w:rsidR="00260D3F" w:rsidRPr="0004058D" w14:paraId="7FD51EFC" w14:textId="77777777" w:rsidTr="00843164">
        <w:trPr>
          <w:tblHeader/>
        </w:trPr>
        <w:tc>
          <w:tcPr>
            <w:tcW w:w="5000" w:type="pct"/>
          </w:tcPr>
          <w:p w14:paraId="5500193D" w14:textId="0261B848" w:rsidR="00260D3F" w:rsidRPr="00C6657B" w:rsidRDefault="00260D3F" w:rsidP="0004058D">
            <w:pPr>
              <w:pStyle w:val="ContactInfo"/>
              <w:ind w:left="60"/>
              <w:rPr>
                <w:sz w:val="18"/>
                <w:szCs w:val="18"/>
              </w:rPr>
            </w:pPr>
            <w:r w:rsidRPr="00C6657B">
              <w:rPr>
                <w:sz w:val="18"/>
                <w:szCs w:val="18"/>
                <w:lang w:val="en-GB" w:bidi="en-GB"/>
              </w:rPr>
              <w:t> </w:t>
            </w:r>
            <w:r w:rsidR="00C6657B" w:rsidRPr="00C6657B">
              <w:rPr>
                <w:sz w:val="18"/>
                <w:szCs w:val="18"/>
                <w:lang w:val="en-GB"/>
              </w:rPr>
              <w:t>Jacobgurung@gmail.com</w:t>
            </w:r>
            <w:r w:rsidR="00C6657B" w:rsidRPr="00C6657B">
              <w:rPr>
                <w:sz w:val="18"/>
                <w:szCs w:val="18"/>
                <w:lang w:val="en-GB" w:bidi="en-GB"/>
              </w:rPr>
              <w:t xml:space="preserve"> </w:t>
            </w:r>
            <w:r w:rsidRPr="00C6657B">
              <w:rPr>
                <w:sz w:val="18"/>
                <w:szCs w:val="18"/>
                <w:lang w:val="en-GB" w:bidi="en-GB"/>
              </w:rPr>
              <w:t>|</w:t>
            </w:r>
            <w:r w:rsidR="00C6657B" w:rsidRPr="00C6657B">
              <w:rPr>
                <w:sz w:val="18"/>
                <w:szCs w:val="18"/>
                <w:lang w:val="en-GB" w:bidi="en-GB"/>
              </w:rPr>
              <w:t>+85268001875</w:t>
            </w:r>
            <w:r w:rsidRPr="00C6657B">
              <w:rPr>
                <w:sz w:val="18"/>
                <w:szCs w:val="18"/>
                <w:lang w:val="en-GB" w:bidi="en-GB"/>
              </w:rPr>
              <w:t>| </w:t>
            </w:r>
            <w:r w:rsidR="00B86CF4" w:rsidRPr="00B86CF4">
              <w:rPr>
                <w:sz w:val="18"/>
                <w:szCs w:val="18"/>
                <w:lang w:val="en-GB" w:bidi="en-GB"/>
              </w:rPr>
              <w:t>https://idyllic-faloodeh-476f84.netlify.app/</w:t>
            </w:r>
          </w:p>
        </w:tc>
      </w:tr>
    </w:tbl>
    <w:sdt>
      <w:sdtPr>
        <w:rPr>
          <w:lang w:val="en-GB"/>
        </w:rPr>
        <w:alias w:val="Education heading:"/>
        <w:tag w:val="Education heading:"/>
        <w:id w:val="989682148"/>
        <w:placeholder>
          <w:docPart w:val="48CFF23780073E4F9907A15AD734432D"/>
        </w:placeholder>
        <w:temporary/>
        <w:showingPlcHdr/>
        <w15:appearance w15:val="hidden"/>
      </w:sdtPr>
      <w:sdtContent>
        <w:p w14:paraId="45BE961C" w14:textId="77777777" w:rsidR="00843164" w:rsidRPr="0004058D" w:rsidRDefault="00843164" w:rsidP="00843164">
          <w:pPr>
            <w:pStyle w:val="Heading1"/>
            <w:rPr>
              <w:lang w:val="en-GB"/>
            </w:rPr>
          </w:pPr>
          <w:r w:rsidRPr="0004058D">
            <w:rPr>
              <w:lang w:val="en-GB" w:bidi="en-GB"/>
            </w:rPr>
            <w:t>Education</w:t>
          </w:r>
        </w:p>
      </w:sdtContent>
    </w:sdt>
    <w:tbl>
      <w:tblPr>
        <w:tblStyle w:val="CV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709"/>
        <w:gridCol w:w="7029"/>
      </w:tblGrid>
      <w:tr w:rsidR="00843164" w:rsidRPr="0004058D" w14:paraId="078D8C77" w14:textId="77777777" w:rsidTr="0004058D">
        <w:trPr>
          <w:tblHeader/>
        </w:trPr>
        <w:tc>
          <w:tcPr>
            <w:tcW w:w="978" w:type="pct"/>
          </w:tcPr>
          <w:p w14:paraId="104349B0" w14:textId="77777777" w:rsidR="00AD1A56" w:rsidRDefault="00AD1A56" w:rsidP="00E20782">
            <w:pPr>
              <w:pStyle w:val="Date"/>
              <w:rPr>
                <w:lang w:val="en-GB"/>
              </w:rPr>
            </w:pPr>
          </w:p>
          <w:p w14:paraId="743AFCAD" w14:textId="51F0719C" w:rsidR="00E20782" w:rsidRDefault="002E2289" w:rsidP="00E20782">
            <w:pPr>
              <w:pStyle w:val="Date"/>
              <w:rPr>
                <w:lang w:val="en-GB"/>
              </w:rPr>
            </w:pPr>
            <w:r>
              <w:rPr>
                <w:lang w:val="en-GB"/>
              </w:rPr>
              <w:t>2021-2023</w:t>
            </w:r>
          </w:p>
          <w:p w14:paraId="0820B6BD" w14:textId="77777777" w:rsidR="00AD1A56" w:rsidRDefault="00AD1A56" w:rsidP="00E20782">
            <w:pPr>
              <w:pStyle w:val="Date"/>
              <w:rPr>
                <w:lang w:val="en-GB"/>
              </w:rPr>
            </w:pPr>
          </w:p>
          <w:p w14:paraId="3B3E50D0" w14:textId="77777777" w:rsidR="00AA071F" w:rsidRDefault="00AA071F" w:rsidP="00E20782">
            <w:pPr>
              <w:pStyle w:val="Date"/>
              <w:rPr>
                <w:lang w:val="en-GB"/>
              </w:rPr>
            </w:pPr>
          </w:p>
          <w:p w14:paraId="32F67A95" w14:textId="77777777" w:rsidR="00AA071F" w:rsidRDefault="00AA071F" w:rsidP="00E20782">
            <w:pPr>
              <w:pStyle w:val="Date"/>
              <w:rPr>
                <w:lang w:val="en-GB"/>
              </w:rPr>
            </w:pPr>
          </w:p>
          <w:p w14:paraId="02A35398" w14:textId="77777777" w:rsidR="00AA071F" w:rsidRDefault="00E20782" w:rsidP="0024217C">
            <w:pPr>
              <w:pStyle w:val="Date"/>
              <w:rPr>
                <w:lang w:val="en-GB"/>
              </w:rPr>
            </w:pPr>
            <w:r>
              <w:rPr>
                <w:lang w:val="en-GB"/>
              </w:rPr>
              <w:t>2019-2021</w:t>
            </w:r>
          </w:p>
          <w:p w14:paraId="32C6BE65" w14:textId="77777777" w:rsidR="00AA071F" w:rsidRDefault="00AA071F" w:rsidP="0024217C">
            <w:pPr>
              <w:pStyle w:val="Date"/>
              <w:rPr>
                <w:lang w:val="en-GB"/>
              </w:rPr>
            </w:pPr>
          </w:p>
          <w:p w14:paraId="757AF348" w14:textId="77777777" w:rsidR="00AA071F" w:rsidRDefault="00AA071F" w:rsidP="0024217C">
            <w:pPr>
              <w:pStyle w:val="Date"/>
              <w:rPr>
                <w:lang w:val="en-GB"/>
              </w:rPr>
            </w:pPr>
          </w:p>
          <w:p w14:paraId="3B9185BE" w14:textId="0D82FEF0" w:rsidR="00E20782" w:rsidRPr="00E20782" w:rsidRDefault="0024217C" w:rsidP="0024217C">
            <w:pPr>
              <w:pStyle w:val="Date"/>
              <w:rPr>
                <w:lang w:val="en-GB"/>
              </w:rPr>
            </w:pPr>
            <w:r>
              <w:rPr>
                <w:lang w:val="en-GB"/>
              </w:rPr>
              <w:t>2017-2019</w:t>
            </w:r>
          </w:p>
        </w:tc>
        <w:tc>
          <w:tcPr>
            <w:tcW w:w="4022" w:type="pct"/>
          </w:tcPr>
          <w:p w14:paraId="363CCCB9" w14:textId="77777777" w:rsidR="00BC59F7" w:rsidRDefault="00BC59F7" w:rsidP="00754220">
            <w:pPr>
              <w:rPr>
                <w:b/>
                <w:bCs/>
                <w:lang w:val="en-GB" w:bidi="en-GB"/>
              </w:rPr>
            </w:pPr>
          </w:p>
          <w:p w14:paraId="55CD1696" w14:textId="48606CDA" w:rsidR="00CF131C" w:rsidRDefault="002E2289" w:rsidP="00754220">
            <w:pPr>
              <w:rPr>
                <w:b/>
                <w:bCs/>
                <w:lang w:val="en-GB" w:bidi="en-GB"/>
              </w:rPr>
            </w:pPr>
            <w:r w:rsidRPr="002E2289">
              <w:rPr>
                <w:b/>
                <w:bCs/>
                <w:lang w:val="en-GB" w:bidi="en-GB"/>
              </w:rPr>
              <w:t>Hang Seng University of Hong Kong</w:t>
            </w:r>
          </w:p>
          <w:p w14:paraId="5FA13A51" w14:textId="77777777" w:rsidR="00AA071F" w:rsidRDefault="00C6657B" w:rsidP="00754220">
            <w:pPr>
              <w:rPr>
                <w:lang w:val="en-GB" w:bidi="en-GB"/>
              </w:rPr>
            </w:pPr>
            <w:r>
              <w:rPr>
                <w:lang w:val="en-GB"/>
              </w:rPr>
              <w:t>BA</w:t>
            </w:r>
            <w:r w:rsidR="002E2289">
              <w:rPr>
                <w:lang w:val="en-GB"/>
              </w:rPr>
              <w:t>(Hons) in Applied and Human-Centred Computing</w:t>
            </w:r>
            <w:r w:rsidR="002E2289" w:rsidRPr="0004058D">
              <w:rPr>
                <w:lang w:val="en-GB" w:bidi="en-GB"/>
              </w:rPr>
              <w:t>, Hang</w:t>
            </w:r>
            <w:r w:rsidR="002E2289" w:rsidRPr="002E2289">
              <w:rPr>
                <w:lang w:val="en-GB" w:bidi="en-GB"/>
              </w:rPr>
              <w:t xml:space="preserve"> Shin Link, Siu Lek Yuen</w:t>
            </w:r>
            <w:r w:rsidR="002E2289">
              <w:rPr>
                <w:lang w:val="en-GB" w:bidi="en-GB"/>
              </w:rPr>
              <w:t>, Hong Kong</w:t>
            </w:r>
          </w:p>
          <w:p w14:paraId="0D29E97B" w14:textId="77777777" w:rsidR="00AA071F" w:rsidRDefault="00AA071F" w:rsidP="00754220">
            <w:pPr>
              <w:rPr>
                <w:b/>
                <w:bCs/>
                <w:lang w:val="en-GB" w:bidi="en-GB"/>
              </w:rPr>
            </w:pPr>
          </w:p>
          <w:p w14:paraId="5F55E7B3" w14:textId="47471628" w:rsidR="00E20782" w:rsidRPr="00AA071F" w:rsidRDefault="00E20782" w:rsidP="00754220">
            <w:pPr>
              <w:rPr>
                <w:lang w:val="en-GB" w:bidi="en-GB"/>
              </w:rPr>
            </w:pPr>
            <w:r>
              <w:rPr>
                <w:b/>
                <w:bCs/>
                <w:lang w:val="en-GB" w:bidi="en-GB"/>
              </w:rPr>
              <w:t xml:space="preserve">The HKU School of Professional and Continuing School </w:t>
            </w:r>
          </w:p>
          <w:p w14:paraId="1A72AB90" w14:textId="77777777" w:rsidR="00AA071F" w:rsidRDefault="00E20782" w:rsidP="0075422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 xml:space="preserve">Higher Diploma in Data </w:t>
            </w:r>
            <w:r w:rsidR="0024217C">
              <w:rPr>
                <w:lang w:val="en-GB" w:bidi="en-GB"/>
              </w:rPr>
              <w:t>Science,</w:t>
            </w:r>
            <w:r>
              <w:t xml:space="preserve"> </w:t>
            </w:r>
            <w:r w:rsidRPr="00E20782">
              <w:rPr>
                <w:lang w:val="en-GB" w:bidi="en-GB"/>
              </w:rPr>
              <w:t>28 Wang Hoi Rd, Kowloon Bay</w:t>
            </w:r>
          </w:p>
          <w:p w14:paraId="0DD20C2C" w14:textId="77777777" w:rsidR="00AA071F" w:rsidRDefault="00AA071F" w:rsidP="00754220">
            <w:pPr>
              <w:rPr>
                <w:b/>
                <w:bCs/>
                <w:lang w:val="en-GB" w:bidi="en-GB"/>
              </w:rPr>
            </w:pPr>
          </w:p>
          <w:p w14:paraId="7EB81DE6" w14:textId="3C2C62AB" w:rsidR="00E20782" w:rsidRPr="00AD1A56" w:rsidRDefault="00E20782" w:rsidP="00754220">
            <w:pPr>
              <w:rPr>
                <w:lang w:val="en-GB" w:bidi="en-GB"/>
              </w:rPr>
            </w:pPr>
            <w:r>
              <w:rPr>
                <w:b/>
                <w:bCs/>
                <w:lang w:val="en-GB" w:bidi="en-GB"/>
              </w:rPr>
              <w:t>The British Model College</w:t>
            </w:r>
          </w:p>
          <w:p w14:paraId="7810638B" w14:textId="227B7D97" w:rsidR="0024217C" w:rsidRPr="0024217C" w:rsidRDefault="0024217C" w:rsidP="00754220">
            <w:pPr>
              <w:rPr>
                <w:lang w:val="en-GB" w:bidi="en-GB"/>
              </w:rPr>
            </w:pPr>
            <w:r w:rsidRPr="0024217C">
              <w:rPr>
                <w:lang w:val="en-GB" w:bidi="en-GB"/>
              </w:rPr>
              <w:t>GCE-A level,</w:t>
            </w:r>
            <w:r w:rsidRPr="0024217C">
              <w:t xml:space="preserve"> </w:t>
            </w:r>
            <w:r w:rsidRPr="0024217C">
              <w:rPr>
                <w:lang w:val="en-GB" w:bidi="en-GB"/>
              </w:rPr>
              <w:t>Trade Tower, Kathmandu 44600, Nepal</w:t>
            </w:r>
          </w:p>
          <w:p w14:paraId="0F20BEAB" w14:textId="77777777" w:rsidR="002E2289" w:rsidRDefault="002E2289" w:rsidP="00297EBC">
            <w:pPr>
              <w:rPr>
                <w:lang w:val="en-GB" w:bidi="en-GB"/>
              </w:rPr>
            </w:pPr>
          </w:p>
          <w:p w14:paraId="58C48E22" w14:textId="740F6EF6" w:rsidR="002E2289" w:rsidRPr="0004058D" w:rsidRDefault="002E2289" w:rsidP="00297EBC">
            <w:pPr>
              <w:rPr>
                <w:lang w:val="en-GB" w:bidi="en-GB"/>
              </w:rPr>
            </w:pPr>
          </w:p>
        </w:tc>
      </w:tr>
    </w:tbl>
    <w:p w14:paraId="5C526A1A" w14:textId="43D39AD8" w:rsidR="00126049" w:rsidRPr="0004058D" w:rsidRDefault="00C6657B" w:rsidP="002563E8">
      <w:pPr>
        <w:pStyle w:val="Heading1"/>
        <w:rPr>
          <w:lang w:val="en-GB"/>
        </w:rPr>
      </w:pPr>
      <w:r>
        <w:rPr>
          <w:lang w:val="en-GB"/>
        </w:rPr>
        <w:t>PRojects</w:t>
      </w:r>
    </w:p>
    <w:tbl>
      <w:tblPr>
        <w:tblStyle w:val="CV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8738"/>
      </w:tblGrid>
      <w:tr w:rsidR="00260D3F" w:rsidRPr="0004058D" w14:paraId="56B8081D" w14:textId="77777777" w:rsidTr="00843164">
        <w:trPr>
          <w:tblHeader/>
        </w:trPr>
        <w:tc>
          <w:tcPr>
            <w:tcW w:w="5000" w:type="pct"/>
          </w:tcPr>
          <w:p w14:paraId="5957CFC5" w14:textId="77777777" w:rsidR="00754220" w:rsidRDefault="00E77745" w:rsidP="00754220">
            <w:pPr>
              <w:spacing w:after="160" w:line="259" w:lineRule="auto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754220">
              <w:rPr>
                <w:rFonts w:asciiTheme="majorHAnsi" w:hAnsiTheme="majorHAnsi" w:cstheme="majorHAnsi"/>
                <w:b/>
                <w:bCs/>
              </w:rPr>
              <w:t>COVID-19 Prediction</w:t>
            </w:r>
          </w:p>
          <w:p w14:paraId="0D04B19F" w14:textId="5C4E07A2" w:rsidR="00A35AA7" w:rsidRDefault="00A35AA7" w:rsidP="00754220">
            <w:pPr>
              <w:spacing w:after="160" w:line="259" w:lineRule="auto"/>
              <w:ind w:right="0"/>
              <w:rPr>
                <w:lang w:val="en-GB"/>
              </w:rPr>
            </w:pPr>
            <w:r w:rsidRPr="00754220">
              <w:rPr>
                <w:lang w:val="en-GB"/>
              </w:rPr>
              <w:t>In this project, a machine learning algorithm was implemented to predict the upcoming third wave of Coronavirus (2020).</w:t>
            </w:r>
          </w:p>
          <w:p w14:paraId="3887B3EF" w14:textId="77777777" w:rsidR="00754220" w:rsidRPr="00754220" w:rsidRDefault="00754220" w:rsidP="00754220">
            <w:pPr>
              <w:spacing w:after="160" w:line="259" w:lineRule="auto"/>
              <w:ind w:right="0"/>
              <w:rPr>
                <w:rFonts w:asciiTheme="majorHAnsi" w:hAnsiTheme="majorHAnsi" w:cstheme="majorHAnsi"/>
                <w:b/>
                <w:bCs/>
              </w:rPr>
            </w:pPr>
          </w:p>
          <w:p w14:paraId="5D352EB7" w14:textId="0903DAB6" w:rsidR="00754220" w:rsidRDefault="00A35AA7" w:rsidP="00754220">
            <w:pPr>
              <w:spacing w:after="160" w:line="259" w:lineRule="auto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754220">
              <w:rPr>
                <w:rFonts w:asciiTheme="majorHAnsi" w:hAnsiTheme="majorHAnsi" w:cstheme="majorHAnsi"/>
                <w:b/>
                <w:bCs/>
              </w:rPr>
              <w:t>Native Android Application</w:t>
            </w:r>
          </w:p>
          <w:p w14:paraId="60BD3C1D" w14:textId="2751B37E" w:rsidR="00E77745" w:rsidRPr="00A26751" w:rsidRDefault="00A35AA7" w:rsidP="00A26751">
            <w:pPr>
              <w:spacing w:after="160" w:line="259" w:lineRule="auto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754220">
              <w:rPr>
                <w:rFonts w:asciiTheme="majorHAnsi" w:hAnsiTheme="majorHAnsi" w:cstheme="majorHAnsi"/>
              </w:rPr>
              <w:t>In this project, an android calendar application was created which consist of daily task reminders and a budget calculator an additional feature</w:t>
            </w:r>
          </w:p>
        </w:tc>
      </w:tr>
    </w:tbl>
    <w:p w14:paraId="0D79ACE4" w14:textId="421A05C0" w:rsidR="00C6657B" w:rsidRPr="006F5C30" w:rsidRDefault="006F5C30" w:rsidP="00C6657B">
      <w:pPr>
        <w:pStyle w:val="Heading1"/>
      </w:pPr>
      <w:r>
        <w:lastRenderedPageBreak/>
        <w:t>Software Skill</w:t>
      </w:r>
    </w:p>
    <w:tbl>
      <w:tblPr>
        <w:tblStyle w:val="CV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8738"/>
      </w:tblGrid>
      <w:tr w:rsidR="00C6657B" w:rsidRPr="0004058D" w14:paraId="2E82BDE5" w14:textId="77777777" w:rsidTr="00815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A7682BA" w14:textId="12B01C16" w:rsidR="006F5C30" w:rsidRDefault="006F5C30" w:rsidP="006F5C30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Programming/code</w:t>
            </w:r>
          </w:p>
          <w:p w14:paraId="09323A02" w14:textId="77777777" w:rsidR="00E5608F" w:rsidRDefault="00E5608F" w:rsidP="006F5C30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</w:p>
          <w:p w14:paraId="64673737" w14:textId="66E8132D" w:rsidR="006F5C30" w:rsidRDefault="006F5C30" w:rsidP="006F5C30">
            <w:pPr>
              <w:spacing w:line="240" w:lineRule="auto"/>
              <w:ind w:left="60"/>
              <w:rPr>
                <w:lang w:val="en-GB"/>
              </w:rPr>
            </w:pPr>
            <w:r w:rsidRPr="006F5C30">
              <w:rPr>
                <w:lang w:val="en-GB"/>
              </w:rPr>
              <w:t>Java, JavaScript, Python, PHP, XML, C#, C++, HTML</w:t>
            </w:r>
          </w:p>
          <w:p w14:paraId="703484E1" w14:textId="77777777" w:rsidR="00E5608F" w:rsidRDefault="00E5608F" w:rsidP="006F5C30">
            <w:pPr>
              <w:spacing w:line="240" w:lineRule="auto"/>
              <w:ind w:left="60"/>
              <w:rPr>
                <w:lang w:val="en-GB"/>
              </w:rPr>
            </w:pPr>
          </w:p>
          <w:p w14:paraId="3A1FAB3D" w14:textId="29DA9C48" w:rsidR="006F5C30" w:rsidRDefault="006F5C30" w:rsidP="006F5C30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  <w:r w:rsidRPr="006F5C30">
              <w:rPr>
                <w:b/>
                <w:bCs/>
                <w:lang w:val="en-GB"/>
              </w:rPr>
              <w:t>Data science and analysis</w:t>
            </w:r>
          </w:p>
          <w:p w14:paraId="42AA4967" w14:textId="77777777" w:rsidR="00E5608F" w:rsidRDefault="00E5608F" w:rsidP="006F5C30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</w:p>
          <w:p w14:paraId="630672E5" w14:textId="3496BF14" w:rsidR="002C1591" w:rsidRDefault="006F5C30" w:rsidP="006F5C30">
            <w:pPr>
              <w:spacing w:line="240" w:lineRule="auto"/>
              <w:ind w:left="60"/>
              <w:rPr>
                <w:lang w:val="en-GB"/>
              </w:rPr>
            </w:pPr>
            <w:r w:rsidRPr="006F5C30">
              <w:rPr>
                <w:lang w:val="en-GB"/>
              </w:rPr>
              <w:t xml:space="preserve">Apache, MySQL, SAS, JSON, machine learning, data mining, SQLite, RapidMiner, machine learning, open </w:t>
            </w:r>
            <w:r>
              <w:rPr>
                <w:lang w:val="en-GB"/>
              </w:rPr>
              <w:t>source</w:t>
            </w:r>
          </w:p>
          <w:p w14:paraId="162D3B0F" w14:textId="77777777" w:rsidR="002F2688" w:rsidRDefault="002F2688" w:rsidP="006F5C30">
            <w:pPr>
              <w:spacing w:line="240" w:lineRule="auto"/>
              <w:ind w:left="60"/>
              <w:rPr>
                <w:lang w:val="en-GB"/>
              </w:rPr>
            </w:pPr>
          </w:p>
          <w:p w14:paraId="35400D95" w14:textId="19CEC6B1" w:rsidR="006F5C30" w:rsidRDefault="006F5C30" w:rsidP="006F5C30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  <w:r w:rsidRPr="006F5C30">
              <w:rPr>
                <w:b/>
                <w:bCs/>
                <w:lang w:val="en-GB"/>
              </w:rPr>
              <w:t>Database management</w:t>
            </w:r>
          </w:p>
          <w:p w14:paraId="2CA938B6" w14:textId="77777777" w:rsidR="00E5608F" w:rsidRDefault="00E5608F" w:rsidP="006F5C30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</w:p>
          <w:p w14:paraId="0576A78E" w14:textId="3406A6F6" w:rsidR="006F5C30" w:rsidRDefault="006F5C30" w:rsidP="006F5C30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  <w:r w:rsidRPr="006F5C30">
              <w:rPr>
                <w:lang w:val="en-GB"/>
              </w:rPr>
              <w:t>MySQL, SQL</w:t>
            </w:r>
          </w:p>
          <w:p w14:paraId="0FEA671F" w14:textId="4C61E7CD" w:rsidR="006F5C30" w:rsidRPr="002C1591" w:rsidRDefault="006F5C30" w:rsidP="006F5C30">
            <w:pPr>
              <w:spacing w:line="240" w:lineRule="auto"/>
              <w:ind w:left="60"/>
              <w:rPr>
                <w:lang w:val="en-GB"/>
              </w:rPr>
            </w:pPr>
          </w:p>
        </w:tc>
      </w:tr>
    </w:tbl>
    <w:p w14:paraId="6B1F2AD4" w14:textId="7DF032B5" w:rsidR="006F5C30" w:rsidRDefault="006F5C30" w:rsidP="00F25533"/>
    <w:p w14:paraId="71A0D098" w14:textId="274CD19F" w:rsidR="00B1077D" w:rsidRPr="006F5C30" w:rsidRDefault="00B1077D" w:rsidP="00B1077D">
      <w:pPr>
        <w:pStyle w:val="Heading1"/>
      </w:pPr>
      <w:r>
        <w:t>LAnguage</w:t>
      </w:r>
      <w:r w:rsidR="00A61390">
        <w:t>s</w:t>
      </w:r>
    </w:p>
    <w:tbl>
      <w:tblPr>
        <w:tblStyle w:val="CV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8738"/>
      </w:tblGrid>
      <w:tr w:rsidR="00B1077D" w:rsidRPr="0004058D" w14:paraId="17616C5E" w14:textId="77777777" w:rsidTr="007C5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16F4584" w14:textId="54D239BB" w:rsidR="00B1077D" w:rsidRDefault="00B1077D" w:rsidP="007C54BA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Nepali – </w:t>
            </w:r>
            <w:r w:rsidRPr="00B1077D">
              <w:rPr>
                <w:lang w:val="en-GB"/>
              </w:rPr>
              <w:t>Native</w:t>
            </w:r>
          </w:p>
          <w:p w14:paraId="64CAB1E4" w14:textId="77777777" w:rsidR="00B1077D" w:rsidRDefault="00B1077D" w:rsidP="00B1077D">
            <w:pPr>
              <w:spacing w:line="240" w:lineRule="auto"/>
              <w:rPr>
                <w:lang w:val="en-GB"/>
              </w:rPr>
            </w:pPr>
          </w:p>
          <w:p w14:paraId="4F1768F8" w14:textId="534C0366" w:rsidR="00B1077D" w:rsidRPr="00B1077D" w:rsidRDefault="00B1077D" w:rsidP="007C54BA">
            <w:pPr>
              <w:spacing w:line="240" w:lineRule="auto"/>
              <w:ind w:left="6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English – </w:t>
            </w:r>
            <w:r w:rsidRPr="00B1077D">
              <w:rPr>
                <w:lang w:val="en-GB"/>
              </w:rPr>
              <w:t>Professional working proficiency</w:t>
            </w:r>
          </w:p>
          <w:p w14:paraId="5022D692" w14:textId="77777777" w:rsidR="00B1077D" w:rsidRPr="00B1077D" w:rsidRDefault="00B1077D" w:rsidP="007C54BA">
            <w:pPr>
              <w:spacing w:line="240" w:lineRule="auto"/>
              <w:ind w:left="60"/>
              <w:rPr>
                <w:b/>
                <w:bCs/>
              </w:rPr>
            </w:pPr>
          </w:p>
          <w:p w14:paraId="638E8F21" w14:textId="0F33558E" w:rsidR="00B1077D" w:rsidRDefault="00B1077D" w:rsidP="007C54BA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Hindi – </w:t>
            </w:r>
            <w:r w:rsidRPr="00B1077D">
              <w:rPr>
                <w:lang w:val="en-GB"/>
              </w:rPr>
              <w:t>Elementary</w:t>
            </w:r>
          </w:p>
          <w:p w14:paraId="6F15DAFF" w14:textId="77777777" w:rsidR="00B1077D" w:rsidRDefault="00B1077D" w:rsidP="007C54BA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</w:p>
          <w:p w14:paraId="347F6C10" w14:textId="1D407073" w:rsidR="00B1077D" w:rsidRPr="00B1077D" w:rsidRDefault="00B1077D" w:rsidP="007C54BA">
            <w:pPr>
              <w:spacing w:line="240" w:lineRule="auto"/>
              <w:ind w:left="60"/>
              <w:rPr>
                <w:b/>
                <w:bCs/>
                <w:lang w:val="en-GB"/>
              </w:rPr>
            </w:pPr>
          </w:p>
        </w:tc>
      </w:tr>
    </w:tbl>
    <w:p w14:paraId="02D64850" w14:textId="77777777" w:rsidR="00B1077D" w:rsidRPr="00C6657B" w:rsidRDefault="00B1077D" w:rsidP="00F25533"/>
    <w:sectPr w:rsidR="00B1077D" w:rsidRPr="00C6657B" w:rsidSect="00DD5D75">
      <w:footerReference w:type="default" r:id="rId7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BBD5" w14:textId="77777777" w:rsidR="008B3BB3" w:rsidRDefault="008B3BB3">
      <w:pPr>
        <w:spacing w:after="0"/>
      </w:pPr>
      <w:r>
        <w:separator/>
      </w:r>
    </w:p>
    <w:p w14:paraId="5426B019" w14:textId="77777777" w:rsidR="008B3BB3" w:rsidRDefault="008B3BB3"/>
  </w:endnote>
  <w:endnote w:type="continuationSeparator" w:id="0">
    <w:p w14:paraId="57ECA4DB" w14:textId="77777777" w:rsidR="008B3BB3" w:rsidRDefault="008B3BB3">
      <w:pPr>
        <w:spacing w:after="0"/>
      </w:pPr>
      <w:r>
        <w:continuationSeparator/>
      </w:r>
    </w:p>
    <w:p w14:paraId="2C7D458B" w14:textId="77777777" w:rsidR="008B3BB3" w:rsidRDefault="008B3B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A23F" w14:textId="77777777" w:rsidR="00C067C5" w:rsidRDefault="00F6077F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 w:rsidR="009A690D"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EF66" w14:textId="77777777" w:rsidR="008B3BB3" w:rsidRDefault="008B3BB3">
      <w:pPr>
        <w:spacing w:after="0"/>
      </w:pPr>
      <w:r>
        <w:separator/>
      </w:r>
    </w:p>
    <w:p w14:paraId="5C731EE1" w14:textId="77777777" w:rsidR="008B3BB3" w:rsidRDefault="008B3BB3"/>
  </w:footnote>
  <w:footnote w:type="continuationSeparator" w:id="0">
    <w:p w14:paraId="5AF0F0DE" w14:textId="77777777" w:rsidR="008B3BB3" w:rsidRDefault="008B3BB3">
      <w:pPr>
        <w:spacing w:after="0"/>
      </w:pPr>
      <w:r>
        <w:continuationSeparator/>
      </w:r>
    </w:p>
    <w:p w14:paraId="68554FFC" w14:textId="77777777" w:rsidR="008B3BB3" w:rsidRDefault="008B3B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4597CB3"/>
    <w:multiLevelType w:val="hybridMultilevel"/>
    <w:tmpl w:val="1E32EC2C"/>
    <w:lvl w:ilvl="0" w:tplc="3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84264">
    <w:abstractNumId w:val="9"/>
  </w:num>
  <w:num w:numId="2" w16cid:durableId="1553344726">
    <w:abstractNumId w:val="9"/>
    <w:lvlOverride w:ilvl="0">
      <w:startOverride w:val="1"/>
    </w:lvlOverride>
  </w:num>
  <w:num w:numId="3" w16cid:durableId="685911685">
    <w:abstractNumId w:val="9"/>
    <w:lvlOverride w:ilvl="0">
      <w:startOverride w:val="1"/>
    </w:lvlOverride>
  </w:num>
  <w:num w:numId="4" w16cid:durableId="94908038">
    <w:abstractNumId w:val="9"/>
    <w:lvlOverride w:ilvl="0">
      <w:startOverride w:val="1"/>
    </w:lvlOverride>
  </w:num>
  <w:num w:numId="5" w16cid:durableId="1685016957">
    <w:abstractNumId w:val="11"/>
  </w:num>
  <w:num w:numId="6" w16cid:durableId="151408999">
    <w:abstractNumId w:val="7"/>
  </w:num>
  <w:num w:numId="7" w16cid:durableId="1029255185">
    <w:abstractNumId w:val="6"/>
  </w:num>
  <w:num w:numId="8" w16cid:durableId="1439253907">
    <w:abstractNumId w:val="5"/>
  </w:num>
  <w:num w:numId="9" w16cid:durableId="392654635">
    <w:abstractNumId w:val="4"/>
  </w:num>
  <w:num w:numId="10" w16cid:durableId="702753353">
    <w:abstractNumId w:val="8"/>
  </w:num>
  <w:num w:numId="11" w16cid:durableId="341132913">
    <w:abstractNumId w:val="3"/>
  </w:num>
  <w:num w:numId="12" w16cid:durableId="1066149305">
    <w:abstractNumId w:val="2"/>
  </w:num>
  <w:num w:numId="13" w16cid:durableId="729692412">
    <w:abstractNumId w:val="1"/>
  </w:num>
  <w:num w:numId="14" w16cid:durableId="501361253">
    <w:abstractNumId w:val="0"/>
  </w:num>
  <w:num w:numId="15" w16cid:durableId="399403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7B"/>
    <w:rsid w:val="00001960"/>
    <w:rsid w:val="0004058D"/>
    <w:rsid w:val="00045288"/>
    <w:rsid w:val="000C0CA7"/>
    <w:rsid w:val="000F2762"/>
    <w:rsid w:val="00126049"/>
    <w:rsid w:val="0014523F"/>
    <w:rsid w:val="001A4FE6"/>
    <w:rsid w:val="00215A55"/>
    <w:rsid w:val="0024217C"/>
    <w:rsid w:val="00243BC3"/>
    <w:rsid w:val="00254924"/>
    <w:rsid w:val="002563E8"/>
    <w:rsid w:val="00260D3F"/>
    <w:rsid w:val="002C1591"/>
    <w:rsid w:val="002E2289"/>
    <w:rsid w:val="002F2688"/>
    <w:rsid w:val="004827F9"/>
    <w:rsid w:val="005B2A05"/>
    <w:rsid w:val="00650306"/>
    <w:rsid w:val="00693B17"/>
    <w:rsid w:val="006C7D12"/>
    <w:rsid w:val="006F5C30"/>
    <w:rsid w:val="00754220"/>
    <w:rsid w:val="00762CE4"/>
    <w:rsid w:val="0079261D"/>
    <w:rsid w:val="00843164"/>
    <w:rsid w:val="00854E7D"/>
    <w:rsid w:val="008551F7"/>
    <w:rsid w:val="008B3BB3"/>
    <w:rsid w:val="008B4DA1"/>
    <w:rsid w:val="008B5DC0"/>
    <w:rsid w:val="009A690D"/>
    <w:rsid w:val="009C3AF6"/>
    <w:rsid w:val="00A26751"/>
    <w:rsid w:val="00A34983"/>
    <w:rsid w:val="00A35AA7"/>
    <w:rsid w:val="00A61390"/>
    <w:rsid w:val="00A82DCC"/>
    <w:rsid w:val="00AA071F"/>
    <w:rsid w:val="00AD1A56"/>
    <w:rsid w:val="00AE262A"/>
    <w:rsid w:val="00B1077D"/>
    <w:rsid w:val="00B51080"/>
    <w:rsid w:val="00B86CF4"/>
    <w:rsid w:val="00BA6886"/>
    <w:rsid w:val="00BC59F7"/>
    <w:rsid w:val="00C02E26"/>
    <w:rsid w:val="00C067C5"/>
    <w:rsid w:val="00C5389D"/>
    <w:rsid w:val="00C6657B"/>
    <w:rsid w:val="00C91EB2"/>
    <w:rsid w:val="00CC05D9"/>
    <w:rsid w:val="00CD7582"/>
    <w:rsid w:val="00CF131C"/>
    <w:rsid w:val="00D0020C"/>
    <w:rsid w:val="00D06E8C"/>
    <w:rsid w:val="00D65641"/>
    <w:rsid w:val="00D81F4E"/>
    <w:rsid w:val="00DD5D75"/>
    <w:rsid w:val="00E20782"/>
    <w:rsid w:val="00E5608F"/>
    <w:rsid w:val="00E62E49"/>
    <w:rsid w:val="00E76367"/>
    <w:rsid w:val="00E77745"/>
    <w:rsid w:val="00E92297"/>
    <w:rsid w:val="00EB2931"/>
    <w:rsid w:val="00EF0220"/>
    <w:rsid w:val="00F152A6"/>
    <w:rsid w:val="00F25533"/>
    <w:rsid w:val="00F6077F"/>
    <w:rsid w:val="00F63B5F"/>
    <w:rsid w:val="00F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279E"/>
  <w15:chartTrackingRefBased/>
  <w15:docId w15:val="{FEB1D779-038C-9345-814F-F05F1EF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VTable">
    <w:name w:val="CV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u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05D9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styleId="Revision">
    <w:name w:val="Revision"/>
    <w:hidden/>
    <w:uiPriority w:val="99"/>
    <w:semiHidden/>
    <w:rsid w:val="006F5C30"/>
    <w:pPr>
      <w:spacing w:after="0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#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CFF23780073E4F9907A15AD7344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59E46-7E51-AC4B-9418-58470BBE925A}"/>
      </w:docPartPr>
      <w:docPartBody>
        <w:p w:rsidR="00193016" w:rsidRDefault="00000000">
          <w:pPr>
            <w:pStyle w:val="48CFF23780073E4F9907A15AD734432D"/>
          </w:pPr>
          <w:r w:rsidRPr="0004058D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CA"/>
    <w:rsid w:val="000A0635"/>
    <w:rsid w:val="0017207B"/>
    <w:rsid w:val="00193016"/>
    <w:rsid w:val="001D5FE8"/>
    <w:rsid w:val="00542B77"/>
    <w:rsid w:val="007F49CA"/>
    <w:rsid w:val="00832A21"/>
    <w:rsid w:val="008D0D32"/>
    <w:rsid w:val="00BC7B83"/>
    <w:rsid w:val="00BD7316"/>
    <w:rsid w:val="00D36CB6"/>
    <w:rsid w:val="00E059A0"/>
    <w:rsid w:val="00F4221C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CFF23780073E4F9907A15AD734432D">
    <w:name w:val="48CFF23780073E4F9907A15AD7344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#</Template>
  <TotalTime>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GURUNG Jacob Riyoja</cp:lastModifiedBy>
  <cp:revision>8</cp:revision>
  <cp:lastPrinted>2023-02-22T12:54:00Z</cp:lastPrinted>
  <dcterms:created xsi:type="dcterms:W3CDTF">2023-02-28T06:44:00Z</dcterms:created>
  <dcterms:modified xsi:type="dcterms:W3CDTF">2023-10-11T12:44:00Z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